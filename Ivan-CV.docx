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bookmarkStart w:id="0" w:name="_GoBack" w:colFirst="2" w:colLast="2"/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5B273BC" wp14:editId="0A0EF394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CCC855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3F0417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81EC9DC269074B72976094774AC33E90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t>Objective</w:t>
                </w:r>
              </w:sdtContent>
            </w:sdt>
          </w:p>
        </w:tc>
      </w:tr>
    </w:tbl>
    <w:tbl>
      <w:tblPr>
        <w:tblStyle w:val="TableGrid"/>
        <w:tblpPr w:leftFromText="180" w:rightFromText="180" w:vertAnchor="page" w:horzAnchor="margin" w:tblpXSpec="center" w:tblpY="34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930307" w:rsidRPr="00EC0CB5" w:rsidTr="0093030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bookmarkEnd w:id="0"/>
          <w:p w:rsidR="00930307" w:rsidRPr="00930307" w:rsidRDefault="00930307" w:rsidP="00930307">
            <w:pPr>
              <w:pStyle w:val="Title"/>
              <w:rPr>
                <w:sz w:val="72"/>
                <w:szCs w:val="72"/>
              </w:rPr>
            </w:pPr>
            <w:r w:rsidRPr="00930307">
              <w:rPr>
                <w:sz w:val="72"/>
                <w:szCs w:val="72"/>
              </w:rPr>
              <w:t>Ivan</w:t>
            </w:r>
          </w:p>
          <w:p w:rsidR="00930307" w:rsidRPr="00930307" w:rsidRDefault="00930307" w:rsidP="00930307">
            <w:pPr>
              <w:pStyle w:val="Subtitle"/>
              <w:rPr>
                <w:sz w:val="96"/>
                <w:szCs w:val="96"/>
              </w:rPr>
            </w:pPr>
            <w:proofErr w:type="spellStart"/>
            <w:r w:rsidRPr="00930307">
              <w:rPr>
                <w:sz w:val="72"/>
                <w:szCs w:val="72"/>
              </w:rPr>
              <w:t>Radisavljevic</w:t>
            </w:r>
            <w:proofErr w:type="spellEnd"/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930307" w:rsidRPr="00EC0CB5" w:rsidRDefault="00930307" w:rsidP="00930307">
            <w:pPr>
              <w:pStyle w:val="ContactInfo"/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color w:val="000000" w:themeColor="text1"/>
                  <w:sz w:val="24"/>
                  <w:szCs w:val="24"/>
                </w:rPr>
                <w:alias w:val="Enter address:"/>
                <w:tag w:val="Enter address:"/>
                <w:id w:val="-989020281"/>
                <w:placeholder>
                  <w:docPart w:val="D89A1E3A4AD34E60AA181F57F055EBF0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Pr="00EC0CB5">
                  <w:rPr>
                    <w:color w:val="000000" w:themeColor="text1"/>
                    <w:sz w:val="24"/>
                    <w:szCs w:val="24"/>
                  </w:rPr>
                  <w:t>Repiska 25 Zarkovo</w:t>
                </w:r>
              </w:sdtContent>
            </w:sdt>
            <w:r w:rsidRPr="00EC0CB5">
              <w:rPr>
                <w:color w:val="000000" w:themeColor="text1"/>
                <w:sz w:val="24"/>
                <w:szCs w:val="24"/>
              </w:rPr>
              <w:t xml:space="preserve">  </w:t>
            </w:r>
            <w:r w:rsidRPr="00EC0CB5"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37C1CB8" wp14:editId="3B667B89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BEE22A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930307" w:rsidRPr="00EC0CB5" w:rsidRDefault="00930307" w:rsidP="00930307">
            <w:pPr>
              <w:pStyle w:val="ContactInfo"/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color w:val="000000" w:themeColor="text1"/>
                  <w:sz w:val="24"/>
                  <w:szCs w:val="24"/>
                </w:rPr>
                <w:alias w:val="Enter phone:"/>
                <w:tag w:val="Enter phone:"/>
                <w:id w:val="381135673"/>
                <w:placeholder>
                  <w:docPart w:val="1622E4E62F134E729C6A53D8430695D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Pr="00EC0CB5">
                  <w:rPr>
                    <w:color w:val="000000" w:themeColor="text1"/>
                    <w:sz w:val="24"/>
                    <w:szCs w:val="24"/>
                  </w:rPr>
                  <w:t>+381644418792</w:t>
                </w:r>
              </w:sdtContent>
            </w:sdt>
            <w:r w:rsidRPr="00EC0CB5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EC0CB5"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59E158D" wp14:editId="7CADB9CE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425003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930307" w:rsidRPr="00EC0CB5" w:rsidRDefault="00930307" w:rsidP="00930307">
            <w:pPr>
              <w:pStyle w:val="ContactInfo"/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color w:val="000000" w:themeColor="text1"/>
                  <w:sz w:val="24"/>
                  <w:szCs w:val="24"/>
                </w:rPr>
                <w:alias w:val="Enter email:"/>
                <w:tag w:val="Enter email:"/>
                <w:id w:val="479813182"/>
                <w:placeholder>
                  <w:docPart w:val="F06B262E783949368C94C85D343C39D3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Pr="00EC0CB5">
                  <w:rPr>
                    <w:color w:val="000000" w:themeColor="text1"/>
                    <w:sz w:val="24"/>
                    <w:szCs w:val="24"/>
                  </w:rPr>
                  <w:t>radisav80@yahoo.com</w:t>
                </w:r>
              </w:sdtContent>
            </w:sdt>
            <w:r w:rsidRPr="00EC0CB5">
              <w:rPr>
                <w:color w:val="000000" w:themeColor="text1"/>
                <w:sz w:val="24"/>
                <w:szCs w:val="24"/>
              </w:rPr>
              <w:t xml:space="preserve">  </w:t>
            </w:r>
            <w:r w:rsidRPr="00EC0CB5"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FBE1025" wp14:editId="297E1C1B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D51F7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930307" w:rsidRPr="00EC0CB5" w:rsidRDefault="00930307" w:rsidP="00930307">
            <w:pPr>
              <w:pStyle w:val="ContactInfo"/>
              <w:rPr>
                <w:sz w:val="24"/>
                <w:szCs w:val="24"/>
              </w:rPr>
            </w:pPr>
            <w:sdt>
              <w:sdtPr>
                <w:rPr>
                  <w:color w:val="000000" w:themeColor="text1"/>
                  <w:sz w:val="24"/>
                  <w:szCs w:val="24"/>
                </w:rPr>
                <w:alias w:val="Enter LinkedIn profile:"/>
                <w:tag w:val="Enter LinkedIn profile:"/>
                <w:id w:val="-1253892234"/>
                <w:placeholder>
                  <w:docPart w:val="6D867FA8B4B64CF7A83687619AD0F5EC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Pr="00EC0CB5">
                  <w:rPr>
                    <w:color w:val="000000" w:themeColor="text1"/>
                    <w:sz w:val="24"/>
                    <w:szCs w:val="24"/>
                  </w:rPr>
                  <w:t>www.linkedin.com/in/ivan2102</w:t>
                </w:r>
              </w:sdtContent>
            </w:sdt>
            <w:r w:rsidRPr="00EC0CB5">
              <w:rPr>
                <w:sz w:val="24"/>
                <w:szCs w:val="24"/>
              </w:rPr>
              <w:t xml:space="preserve">  </w:t>
            </w:r>
            <w:r w:rsidRPr="00EC0CB5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6090848" wp14:editId="038F8F25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470D51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930307" w:rsidRPr="00EC0CB5" w:rsidRDefault="00930307" w:rsidP="00930307">
            <w:pPr>
              <w:pStyle w:val="ContactInfo"/>
              <w:rPr>
                <w:sz w:val="24"/>
                <w:szCs w:val="24"/>
              </w:rPr>
            </w:pPr>
            <w:hyperlink r:id="rId11" w:history="1">
              <w:r w:rsidRPr="00EC0CB5">
                <w:rPr>
                  <w:rStyle w:val="Hyperlink"/>
                  <w:sz w:val="24"/>
                  <w:szCs w:val="24"/>
                </w:rPr>
                <w:t>ivan2102.github.io/portfolio/</w:t>
              </w:r>
            </w:hyperlink>
            <w:r w:rsidRPr="00EC0CB5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57341E1" wp14:editId="21B31A80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EF0FD3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VwA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tpUFX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p w:rsidR="00A77B4D" w:rsidRPr="00265ADE" w:rsidRDefault="008F0689" w:rsidP="007850D1">
      <w:pPr>
        <w:rPr>
          <w:color w:val="000000" w:themeColor="text1"/>
        </w:rPr>
      </w:pPr>
      <w:r>
        <w:rPr>
          <w:rFonts w:ascii="Arial" w:hAnsi="Arial" w:cs="Arial"/>
          <w:color w:val="000000"/>
        </w:rPr>
        <w:t>A passionate and hard-worki</w:t>
      </w:r>
      <w:r w:rsidR="00194E9E">
        <w:rPr>
          <w:rFonts w:ascii="Arial" w:hAnsi="Arial" w:cs="Arial"/>
          <w:color w:val="000000"/>
        </w:rPr>
        <w:t>ng</w:t>
      </w:r>
      <w:r w:rsidR="00B0597D">
        <w:rPr>
          <w:rFonts w:ascii="Arial" w:hAnsi="Arial" w:cs="Arial"/>
          <w:color w:val="000000"/>
        </w:rPr>
        <w:t xml:space="preserve"> individual</w:t>
      </w:r>
      <w:r w:rsidR="00194E9E">
        <w:rPr>
          <w:rFonts w:ascii="Arial" w:hAnsi="Arial" w:cs="Arial"/>
          <w:color w:val="000000"/>
        </w:rPr>
        <w:t xml:space="preserve"> seeking a web developer post in a professional IT company.</w:t>
      </w:r>
      <w:r w:rsidR="00B0597D" w:rsidRPr="00B0597D">
        <w:rPr>
          <w:rFonts w:ascii="Arial" w:hAnsi="Arial" w:cs="Arial"/>
          <w:color w:val="000000"/>
        </w:rPr>
        <w:t xml:space="preserve"> </w:t>
      </w:r>
      <w:r w:rsidR="00B0597D">
        <w:rPr>
          <w:rFonts w:ascii="Arial" w:hAnsi="Arial" w:cs="Arial"/>
          <w:color w:val="000000"/>
        </w:rPr>
        <w:t>Creating compelling eye-catchy web pages and delivering excellent user experience is my forte</w:t>
      </w:r>
      <w:r w:rsidR="00B0597D">
        <w:rPr>
          <w:rFonts w:ascii="Arial" w:hAnsi="Arial" w:cs="Arial"/>
          <w:color w:val="000000"/>
          <w:lang w:val="en"/>
        </w:rPr>
        <w:t>.</w:t>
      </w:r>
      <w:r w:rsidR="00B0597D">
        <w:rPr>
          <w:rFonts w:ascii="Arial" w:hAnsi="Arial" w:cs="Arial"/>
          <w:color w:val="000000"/>
        </w:rPr>
        <w:t> </w:t>
      </w:r>
      <w:r w:rsidR="00B0597D">
        <w:rPr>
          <w:rFonts w:ascii="Arial" w:hAnsi="Arial" w:cs="Arial"/>
          <w:color w:val="000000"/>
          <w:lang w:val="en"/>
        </w:rPr>
        <w:t>Additional qualifications: Trained with Full Stack Developer Course.</w:t>
      </w:r>
      <w:r w:rsidR="00B0597D">
        <w:rPr>
          <w:rFonts w:ascii="Arial" w:hAnsi="Arial" w:cs="Arial"/>
          <w:color w:val="000000"/>
        </w:rPr>
        <w:t> 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BD60AA">
        <w:tc>
          <w:tcPr>
            <w:tcW w:w="725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839D4C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77B4D" w:rsidRPr="00565B06" w:rsidRDefault="003F0417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B1786BFBC4164E56809465F0029207D8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BD60AA" w:rsidRPr="00930307" w:rsidRDefault="00BD60AA" w:rsidP="00930307">
      <w:pPr>
        <w:pStyle w:val="NoSpacing"/>
        <w:rPr>
          <w:rFonts w:ascii="Arial" w:hAnsi="Arial" w:cs="Arial"/>
        </w:rPr>
      </w:pPr>
      <w:r w:rsidRPr="00930307">
        <w:rPr>
          <w:rFonts w:ascii="Arial" w:hAnsi="Arial" w:cs="Arial"/>
          <w:lang w:val="en"/>
        </w:rPr>
        <w:t>Secondary Technical School</w:t>
      </w:r>
    </w:p>
    <w:p w:rsidR="00BD60AA" w:rsidRDefault="00BD60AA" w:rsidP="00B47E1E">
      <w:pPr>
        <w:pStyle w:val="Heading2"/>
      </w:pPr>
    </w:p>
    <w:p w:rsidR="007C0E0E" w:rsidRPr="00930307" w:rsidRDefault="00A019F4" w:rsidP="00930307">
      <w:pPr>
        <w:pStyle w:val="NoSpacing"/>
        <w:rPr>
          <w:rFonts w:ascii="Arial" w:hAnsi="Arial" w:cs="Arial"/>
        </w:rPr>
      </w:pPr>
      <w:r w:rsidRPr="00930307">
        <w:rPr>
          <w:rFonts w:ascii="Arial" w:hAnsi="Arial" w:cs="Arial"/>
        </w:rPr>
        <w:t>Graduate Professional Economist in the field of economic sciences</w:t>
      </w:r>
      <w:r w:rsidR="007C0E0E" w:rsidRPr="00930307">
        <w:rPr>
          <w:rFonts w:ascii="Arial" w:hAnsi="Arial" w:cs="Arial"/>
        </w:rPr>
        <w:t xml:space="preserve"> | </w:t>
      </w:r>
      <w:r w:rsidRPr="00930307">
        <w:rPr>
          <w:rFonts w:ascii="Arial" w:hAnsi="Arial" w:cs="Arial"/>
        </w:rPr>
        <w:t>College of Tourism Belgrade</w:t>
      </w:r>
    </w:p>
    <w:p w:rsidR="007C0E0E" w:rsidRPr="00930307" w:rsidRDefault="00A019F4" w:rsidP="00930307">
      <w:pPr>
        <w:pStyle w:val="NoSpacing"/>
        <w:rPr>
          <w:rFonts w:ascii="Arial" w:hAnsi="Arial" w:cs="Arial"/>
        </w:rPr>
      </w:pPr>
      <w:r w:rsidRPr="00930307">
        <w:rPr>
          <w:rFonts w:ascii="Arial" w:hAnsi="Arial" w:cs="Arial"/>
        </w:rPr>
        <w:t>01/10/2006</w:t>
      </w:r>
      <w:r w:rsidR="007C0E0E" w:rsidRPr="00930307">
        <w:rPr>
          <w:rFonts w:ascii="Arial" w:hAnsi="Arial" w:cs="Arial"/>
        </w:rPr>
        <w:t xml:space="preserve"> – </w:t>
      </w:r>
      <w:r w:rsidRPr="00930307">
        <w:rPr>
          <w:rFonts w:ascii="Arial" w:hAnsi="Arial" w:cs="Arial"/>
        </w:rPr>
        <w:t>01/12/2009</w:t>
      </w:r>
    </w:p>
    <w:p w:rsidR="000E24AC" w:rsidRPr="00565B06" w:rsidRDefault="000E24AC" w:rsidP="007850D1"/>
    <w:p w:rsidR="007C0E0E" w:rsidRPr="00565B06" w:rsidRDefault="007C0E0E" w:rsidP="007C0E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AB1FE7">
        <w:tc>
          <w:tcPr>
            <w:tcW w:w="725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F11831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5E088C" w:rsidRPr="00565B06" w:rsidRDefault="00F9713E" w:rsidP="00AB1FE7">
            <w:pPr>
              <w:pStyle w:val="Heading1"/>
              <w:outlineLvl w:val="0"/>
            </w:pPr>
            <w:r>
              <w:t>C</w:t>
            </w:r>
            <w:r w:rsidR="00AB1FE7">
              <w:t>ourses</w:t>
            </w:r>
          </w:p>
        </w:tc>
      </w:tr>
    </w:tbl>
    <w:p w:rsidR="00F9713E" w:rsidRPr="00F9713E" w:rsidRDefault="00F9713E" w:rsidP="00F9713E">
      <w:pPr>
        <w:pStyle w:val="NoSpacing"/>
      </w:pPr>
    </w:p>
    <w:p w:rsidR="00107920" w:rsidRPr="000F3187" w:rsidRDefault="00856F84" w:rsidP="00107920">
      <w:pPr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COURSERA</w:t>
      </w:r>
      <w:r w:rsidR="00107920" w:rsidRPr="00265ADE">
        <w:rPr>
          <w:color w:val="000000" w:themeColor="text1"/>
        </w:rPr>
        <w:t xml:space="preserve"> COURSE REACT</w:t>
      </w:r>
      <w:r w:rsidR="000F3187">
        <w:rPr>
          <w:color w:val="000000" w:themeColor="text1"/>
        </w:rPr>
        <w:t>(INCL HOOKS, REACT-ROUTE, REDUX</w:t>
      </w:r>
    </w:p>
    <w:p w:rsidR="00107920" w:rsidRPr="00265ADE" w:rsidRDefault="00856F84" w:rsidP="00107920">
      <w:pPr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COURSERA</w:t>
      </w:r>
      <w:r w:rsidR="00107920" w:rsidRPr="00265ADE">
        <w:rPr>
          <w:color w:val="000000" w:themeColor="text1"/>
        </w:rPr>
        <w:t xml:space="preserve"> COURSE, ES6 JAVASCRIPT </w:t>
      </w:r>
    </w:p>
    <w:p w:rsidR="00107920" w:rsidRPr="00265ADE" w:rsidRDefault="00856F84" w:rsidP="00107920">
      <w:pPr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COURSERA</w:t>
      </w:r>
      <w:r w:rsidR="00107920" w:rsidRPr="00265ADE">
        <w:rPr>
          <w:color w:val="000000" w:themeColor="text1"/>
        </w:rPr>
        <w:t xml:space="preserve"> ONLINE COURSE, JAVASCRIPT </w:t>
      </w:r>
    </w:p>
    <w:p w:rsidR="00107920" w:rsidRPr="000F3187" w:rsidRDefault="00856F84" w:rsidP="00107920">
      <w:pPr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COURSERA </w:t>
      </w:r>
      <w:r w:rsidR="00107920" w:rsidRPr="00265ADE">
        <w:rPr>
          <w:color w:val="000000" w:themeColor="text1"/>
        </w:rPr>
        <w:t>COURSE, THE COMPLETE SASS &amp; SCSS COURSE: FROM BEGINNER TO ADVANCED</w:t>
      </w:r>
    </w:p>
    <w:p w:rsidR="00107920" w:rsidRDefault="00856F84" w:rsidP="00107920">
      <w:pPr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COURSERA</w:t>
      </w:r>
      <w:r w:rsidR="00107920" w:rsidRPr="00265ADE">
        <w:rPr>
          <w:color w:val="000000" w:themeColor="text1"/>
        </w:rPr>
        <w:t>COURSE, WEB DESIGN FOR BEGINNERS: REAL WORLD CODING IN HTML &amp; CSS</w:t>
      </w:r>
    </w:p>
    <w:p w:rsidR="00930307" w:rsidRPr="00930307" w:rsidRDefault="00930307" w:rsidP="00107920">
      <w:pPr>
        <w:numPr>
          <w:ilvl w:val="0"/>
          <w:numId w:val="17"/>
        </w:numPr>
        <w:rPr>
          <w:color w:val="000000" w:themeColor="text1"/>
        </w:rPr>
      </w:pPr>
      <w:r w:rsidRPr="00265ADE">
        <w:t xml:space="preserve">UDEMY ONLINE COURSE </w:t>
      </w:r>
      <w:r>
        <w:t>PYTHON DJANGO – BUILD COMPLEX MULTIVENDOR ECOMM SYSTEM</w:t>
      </w:r>
    </w:p>
    <w:p w:rsidR="00930307" w:rsidRPr="00856F84" w:rsidRDefault="00930307" w:rsidP="00107920">
      <w:pPr>
        <w:numPr>
          <w:ilvl w:val="0"/>
          <w:numId w:val="17"/>
        </w:numPr>
        <w:rPr>
          <w:color w:val="000000" w:themeColor="text1"/>
        </w:rPr>
      </w:pPr>
      <w:r>
        <w:t>UDEMY ONLINE COURSE PYTHON DJANGO DEV TO DEPLOYMENT</w:t>
      </w:r>
    </w:p>
    <w:p w:rsidR="00856F84" w:rsidRPr="00265ADE" w:rsidRDefault="00856F84" w:rsidP="00107920">
      <w:pPr>
        <w:numPr>
          <w:ilvl w:val="0"/>
          <w:numId w:val="17"/>
        </w:numPr>
        <w:rPr>
          <w:color w:val="000000" w:themeColor="text1"/>
        </w:rPr>
      </w:pPr>
      <w:r>
        <w:t>UDEMY ONLINE COURSE PYTHON DJANGO BUILD AN E-COMMERCE STORE</w:t>
      </w:r>
    </w:p>
    <w:p w:rsidR="005E088C" w:rsidRPr="00565B06" w:rsidRDefault="005E088C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CE6D0A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3F0417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CA1C7959ABE64C14BF0773A3B1DB4916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Pr="00265ADE" w:rsidRDefault="00AB1FE7" w:rsidP="00565B06">
            <w:pPr>
              <w:pStyle w:val="ListBullet"/>
              <w:spacing w:after="80"/>
              <w:rPr>
                <w:color w:val="000000" w:themeColor="text1"/>
              </w:rPr>
            </w:pPr>
            <w:r w:rsidRPr="00265ADE">
              <w:rPr>
                <w:color w:val="000000" w:themeColor="text1"/>
              </w:rPr>
              <w:t>HTML</w:t>
            </w:r>
          </w:p>
          <w:p w:rsidR="00316CE4" w:rsidRPr="00265ADE" w:rsidRDefault="00AB1FE7" w:rsidP="00AB1FE7">
            <w:pPr>
              <w:pStyle w:val="ListBullet"/>
              <w:spacing w:after="80"/>
              <w:rPr>
                <w:color w:val="000000" w:themeColor="text1"/>
              </w:rPr>
            </w:pPr>
            <w:r w:rsidRPr="00265ADE">
              <w:rPr>
                <w:color w:val="000000" w:themeColor="text1"/>
              </w:rPr>
              <w:t>CSS(SCSS)</w:t>
            </w:r>
          </w:p>
          <w:p w:rsidR="00AB1FE7" w:rsidRPr="00265ADE" w:rsidRDefault="00AB1FE7" w:rsidP="00AB1FE7">
            <w:pPr>
              <w:pStyle w:val="ListBullet"/>
              <w:spacing w:after="80"/>
              <w:rPr>
                <w:color w:val="000000" w:themeColor="text1"/>
              </w:rPr>
            </w:pPr>
            <w:r w:rsidRPr="00265ADE">
              <w:rPr>
                <w:color w:val="000000" w:themeColor="text1"/>
              </w:rPr>
              <w:t>Javascript</w:t>
            </w:r>
          </w:p>
          <w:p w:rsidR="00107920" w:rsidRPr="00930307" w:rsidRDefault="000F3187" w:rsidP="00AB1FE7">
            <w:pPr>
              <w:pStyle w:val="ListBullet"/>
              <w:spacing w:after="80"/>
            </w:pPr>
            <w:r>
              <w:rPr>
                <w:color w:val="000000" w:themeColor="text1"/>
              </w:rPr>
              <w:t>Python(</w:t>
            </w:r>
            <w:proofErr w:type="spellStart"/>
            <w:r>
              <w:rPr>
                <w:color w:val="000000" w:themeColor="text1"/>
              </w:rPr>
              <w:t>Django</w:t>
            </w:r>
            <w:proofErr w:type="spellEnd"/>
            <w:r>
              <w:rPr>
                <w:color w:val="000000" w:themeColor="text1"/>
              </w:rPr>
              <w:t>)</w:t>
            </w:r>
          </w:p>
          <w:p w:rsidR="00930307" w:rsidRPr="00565B06" w:rsidRDefault="00930307" w:rsidP="00AB1FE7">
            <w:pPr>
              <w:pStyle w:val="ListBullet"/>
              <w:spacing w:after="80"/>
            </w:pPr>
            <w:proofErr w:type="spellStart"/>
            <w:r>
              <w:rPr>
                <w:color w:val="000000" w:themeColor="text1"/>
              </w:rPr>
              <w:t>PostgreSQL</w:t>
            </w:r>
            <w:proofErr w:type="spellEnd"/>
          </w:p>
        </w:tc>
        <w:tc>
          <w:tcPr>
            <w:tcW w:w="4320" w:type="dxa"/>
            <w:tcMar>
              <w:left w:w="576" w:type="dxa"/>
            </w:tcMar>
          </w:tcPr>
          <w:p w:rsidR="00F904FC" w:rsidRPr="00265ADE" w:rsidRDefault="0002398E" w:rsidP="00AB1FE7">
            <w:pPr>
              <w:pStyle w:val="ListBullet"/>
              <w:spacing w:after="8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React(</w:t>
            </w:r>
            <w:proofErr w:type="spellStart"/>
            <w:r>
              <w:rPr>
                <w:color w:val="000000" w:themeColor="text1"/>
              </w:rPr>
              <w:t>Redux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Redux</w:t>
            </w:r>
            <w:proofErr w:type="spellEnd"/>
            <w:r>
              <w:rPr>
                <w:color w:val="000000" w:themeColor="text1"/>
              </w:rPr>
              <w:t xml:space="preserve"> Toolkit</w:t>
            </w:r>
            <w:r w:rsidR="00AB1FE7" w:rsidRPr="00265ADE">
              <w:rPr>
                <w:color w:val="000000" w:themeColor="text1"/>
              </w:rPr>
              <w:t>)</w:t>
            </w:r>
          </w:p>
          <w:p w:rsidR="00AB1FE7" w:rsidRPr="00265ADE" w:rsidRDefault="00AB1FE7" w:rsidP="00AB1FE7">
            <w:pPr>
              <w:pStyle w:val="ListBullet"/>
              <w:spacing w:after="80"/>
              <w:rPr>
                <w:color w:val="000000" w:themeColor="text1"/>
              </w:rPr>
            </w:pPr>
            <w:r w:rsidRPr="00265ADE">
              <w:rPr>
                <w:color w:val="000000" w:themeColor="text1"/>
              </w:rPr>
              <w:t>Vue(Vuex)</w:t>
            </w:r>
          </w:p>
          <w:p w:rsidR="00AB1FE7" w:rsidRPr="00265ADE" w:rsidRDefault="00AB1FE7" w:rsidP="00AB1FE7">
            <w:pPr>
              <w:pStyle w:val="ListBullet"/>
              <w:spacing w:after="80"/>
              <w:rPr>
                <w:color w:val="000000" w:themeColor="text1"/>
              </w:rPr>
            </w:pPr>
            <w:r w:rsidRPr="00265ADE">
              <w:rPr>
                <w:color w:val="000000" w:themeColor="text1"/>
              </w:rPr>
              <w:t>Nodejs(Express)</w:t>
            </w:r>
          </w:p>
          <w:p w:rsidR="00AB1FE7" w:rsidRPr="000F3187" w:rsidRDefault="002B1778" w:rsidP="00AB1FE7">
            <w:pPr>
              <w:pStyle w:val="ListBullet"/>
              <w:spacing w:after="80"/>
              <w:rPr>
                <w:color w:val="4C4C4C" w:themeColor="text2" w:themeTint="BF"/>
              </w:rPr>
            </w:pPr>
            <w:proofErr w:type="spellStart"/>
            <w:r w:rsidRPr="00265ADE">
              <w:rPr>
                <w:color w:val="000000" w:themeColor="text1"/>
              </w:rPr>
              <w:t>Mongo</w:t>
            </w:r>
            <w:r w:rsidR="00AB1FE7" w:rsidRPr="00265ADE">
              <w:rPr>
                <w:color w:val="000000" w:themeColor="text1"/>
              </w:rPr>
              <w:t>DB</w:t>
            </w:r>
            <w:proofErr w:type="spellEnd"/>
          </w:p>
          <w:p w:rsidR="000F3187" w:rsidRPr="000F3187" w:rsidRDefault="000F3187" w:rsidP="000F3187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color w:val="4C4C4C" w:themeColor="text2" w:themeTint="BF"/>
              </w:rPr>
            </w:pPr>
          </w:p>
          <w:p w:rsidR="000F3187" w:rsidRPr="00565B06" w:rsidRDefault="000F3187" w:rsidP="000F3187">
            <w:pPr>
              <w:pStyle w:val="ListBullet"/>
              <w:numPr>
                <w:ilvl w:val="0"/>
                <w:numId w:val="0"/>
              </w:numPr>
              <w:spacing w:after="80"/>
              <w:jc w:val="both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F890B5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EC0CB5" w:rsidP="00107920">
            <w:pPr>
              <w:pStyle w:val="Heading1"/>
              <w:outlineLvl w:val="0"/>
            </w:pPr>
            <w:r>
              <w:t>L</w:t>
            </w:r>
            <w:r w:rsidR="00107920">
              <w:t>anguages</w:t>
            </w:r>
          </w:p>
        </w:tc>
      </w:tr>
    </w:tbl>
    <w:p w:rsidR="009D167F" w:rsidRPr="009D167F" w:rsidRDefault="009D167F" w:rsidP="009D167F">
      <w:pP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9D167F">
        <w:rPr>
          <w:rFonts w:ascii="Segoe UI" w:eastAsia="Times New Roman" w:hAnsi="Segoe UI" w:cs="Segoe UI"/>
          <w:b/>
          <w:bCs/>
          <w:sz w:val="24"/>
          <w:szCs w:val="24"/>
        </w:rPr>
        <w:t>English</w:t>
      </w:r>
    </w:p>
    <w:p w:rsidR="009D167F" w:rsidRPr="009D167F" w:rsidRDefault="009D167F" w:rsidP="009D167F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4"/>
          <w:szCs w:val="24"/>
        </w:rPr>
      </w:pPr>
      <w:r w:rsidRPr="009D167F">
        <w:rPr>
          <w:rFonts w:ascii="Segoe UI" w:eastAsia="Times New Roman" w:hAnsi="Segoe UI" w:cs="Segoe UI"/>
          <w:sz w:val="24"/>
          <w:szCs w:val="24"/>
        </w:rPr>
        <w:t>Full professional proficiency</w:t>
      </w:r>
    </w:p>
    <w:p w:rsidR="007A0F44" w:rsidRPr="008C5F82" w:rsidRDefault="009D167F" w:rsidP="009D167F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8C5F82">
        <w:rPr>
          <w:rFonts w:ascii="Segoe UI" w:hAnsi="Segoe UI" w:cs="Segoe UI"/>
          <w:b/>
          <w:color w:val="000000" w:themeColor="text1"/>
          <w:sz w:val="24"/>
          <w:szCs w:val="24"/>
        </w:rPr>
        <w:t>German</w:t>
      </w:r>
    </w:p>
    <w:p w:rsidR="009D167F" w:rsidRPr="0060758A" w:rsidRDefault="009D167F" w:rsidP="009D167F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60758A">
        <w:rPr>
          <w:rFonts w:ascii="Segoe UI" w:hAnsi="Segoe UI" w:cs="Segoe UI"/>
          <w:color w:val="000000" w:themeColor="text1"/>
          <w:sz w:val="24"/>
          <w:szCs w:val="24"/>
          <w:lang w:val="en"/>
        </w:rPr>
        <w:t>I completed a German language course in Cambridge school for foreign languages level B1.</w:t>
      </w:r>
    </w:p>
    <w:p w:rsidR="009D167F" w:rsidRPr="009D167F" w:rsidRDefault="009D167F" w:rsidP="009D167F">
      <w:pPr>
        <w:rPr>
          <w:rFonts w:ascii="Segoe UI" w:hAnsi="Segoe UI" w:cs="Segoe UI"/>
          <w:sz w:val="24"/>
          <w:szCs w:val="24"/>
        </w:rPr>
      </w:pPr>
    </w:p>
    <w:p w:rsidR="009D167F" w:rsidRPr="00565B06" w:rsidRDefault="009D167F" w:rsidP="009D167F"/>
    <w:sectPr w:rsidR="009D167F" w:rsidRPr="00565B06" w:rsidSect="00FE18B2">
      <w:footerReference w:type="default" r:id="rId12"/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417" w:rsidRDefault="003F0417" w:rsidP="00F534FB">
      <w:pPr>
        <w:spacing w:after="0"/>
      </w:pPr>
      <w:r>
        <w:separator/>
      </w:r>
    </w:p>
  </w:endnote>
  <w:endnote w:type="continuationSeparator" w:id="0">
    <w:p w:rsidR="003F0417" w:rsidRDefault="003F0417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C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417" w:rsidRDefault="003F0417" w:rsidP="00F534FB">
      <w:pPr>
        <w:spacing w:after="0"/>
      </w:pPr>
      <w:r>
        <w:separator/>
      </w:r>
    </w:p>
  </w:footnote>
  <w:footnote w:type="continuationSeparator" w:id="0">
    <w:p w:rsidR="003F0417" w:rsidRDefault="003F0417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136B0D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3A451E"/>
    <w:multiLevelType w:val="multilevel"/>
    <w:tmpl w:val="AC8A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371014"/>
    <w:multiLevelType w:val="multilevel"/>
    <w:tmpl w:val="054A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B3"/>
    <w:rsid w:val="00002750"/>
    <w:rsid w:val="00004D4E"/>
    <w:rsid w:val="000111EF"/>
    <w:rsid w:val="00011895"/>
    <w:rsid w:val="00013818"/>
    <w:rsid w:val="0002398E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64F69"/>
    <w:rsid w:val="00075B13"/>
    <w:rsid w:val="00092692"/>
    <w:rsid w:val="000947F8"/>
    <w:rsid w:val="00096203"/>
    <w:rsid w:val="000A0229"/>
    <w:rsid w:val="000E24AC"/>
    <w:rsid w:val="000E4A73"/>
    <w:rsid w:val="000F3187"/>
    <w:rsid w:val="000F79EA"/>
    <w:rsid w:val="001041B6"/>
    <w:rsid w:val="00107920"/>
    <w:rsid w:val="00134F92"/>
    <w:rsid w:val="00137DC1"/>
    <w:rsid w:val="00143224"/>
    <w:rsid w:val="00143AD6"/>
    <w:rsid w:val="00145B33"/>
    <w:rsid w:val="001468F3"/>
    <w:rsid w:val="00152C3A"/>
    <w:rsid w:val="001539C4"/>
    <w:rsid w:val="00162BEE"/>
    <w:rsid w:val="00171E1B"/>
    <w:rsid w:val="00182F07"/>
    <w:rsid w:val="001858BD"/>
    <w:rsid w:val="00186909"/>
    <w:rsid w:val="00192573"/>
    <w:rsid w:val="00194A3D"/>
    <w:rsid w:val="00194E9E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65ADE"/>
    <w:rsid w:val="00275C94"/>
    <w:rsid w:val="00277638"/>
    <w:rsid w:val="0028164F"/>
    <w:rsid w:val="002823BE"/>
    <w:rsid w:val="00297ED0"/>
    <w:rsid w:val="002A4EDA"/>
    <w:rsid w:val="002B01E3"/>
    <w:rsid w:val="002B1778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B61FA"/>
    <w:rsid w:val="003E5D64"/>
    <w:rsid w:val="003F0417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192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1820"/>
    <w:rsid w:val="005A459B"/>
    <w:rsid w:val="005A74EC"/>
    <w:rsid w:val="005B3D67"/>
    <w:rsid w:val="005B437C"/>
    <w:rsid w:val="005D0108"/>
    <w:rsid w:val="005E088C"/>
    <w:rsid w:val="005E6E43"/>
    <w:rsid w:val="005F4455"/>
    <w:rsid w:val="0060758A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37B3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2708C"/>
    <w:rsid w:val="0083016A"/>
    <w:rsid w:val="00846AAE"/>
    <w:rsid w:val="00856F84"/>
    <w:rsid w:val="00867081"/>
    <w:rsid w:val="008978E8"/>
    <w:rsid w:val="008A02C4"/>
    <w:rsid w:val="008A49A0"/>
    <w:rsid w:val="008A6538"/>
    <w:rsid w:val="008C5F82"/>
    <w:rsid w:val="008D4FC8"/>
    <w:rsid w:val="008D5A80"/>
    <w:rsid w:val="008E5483"/>
    <w:rsid w:val="008F0689"/>
    <w:rsid w:val="008F4532"/>
    <w:rsid w:val="00930307"/>
    <w:rsid w:val="00933CCA"/>
    <w:rsid w:val="0093795C"/>
    <w:rsid w:val="009411E8"/>
    <w:rsid w:val="0095127C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167F"/>
    <w:rsid w:val="009D449D"/>
    <w:rsid w:val="009E62E6"/>
    <w:rsid w:val="009E65EC"/>
    <w:rsid w:val="009F2058"/>
    <w:rsid w:val="009F391D"/>
    <w:rsid w:val="00A019F4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1FE7"/>
    <w:rsid w:val="00AB673E"/>
    <w:rsid w:val="00AC7C34"/>
    <w:rsid w:val="00AD121E"/>
    <w:rsid w:val="00AD518A"/>
    <w:rsid w:val="00AD6216"/>
    <w:rsid w:val="00AE2F61"/>
    <w:rsid w:val="00AE313B"/>
    <w:rsid w:val="00AE7650"/>
    <w:rsid w:val="00B0597D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D60AA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C5A4D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C03A0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6DC1"/>
    <w:rsid w:val="00E97BD9"/>
    <w:rsid w:val="00EC0CB5"/>
    <w:rsid w:val="00EE0848"/>
    <w:rsid w:val="00F01C8F"/>
    <w:rsid w:val="00F03B1E"/>
    <w:rsid w:val="00F03F2C"/>
    <w:rsid w:val="00F1202D"/>
    <w:rsid w:val="00F217AB"/>
    <w:rsid w:val="00F35A06"/>
    <w:rsid w:val="00F41B1E"/>
    <w:rsid w:val="00F435D3"/>
    <w:rsid w:val="00F46425"/>
    <w:rsid w:val="00F5078D"/>
    <w:rsid w:val="00F534FB"/>
    <w:rsid w:val="00F56FFE"/>
    <w:rsid w:val="00F904FC"/>
    <w:rsid w:val="00F935BF"/>
    <w:rsid w:val="00F94EB5"/>
    <w:rsid w:val="00F9713E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/>
    <w:lsdException w:name="List Number" w:uiPriority="12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13E"/>
  </w:style>
  <w:style w:type="paragraph" w:styleId="Heading1">
    <w:name w:val="heading 1"/>
    <w:basedOn w:val="Normal"/>
    <w:next w:val="Normal"/>
    <w:link w:val="Heading1Char"/>
    <w:uiPriority w:val="9"/>
    <w:qFormat/>
    <w:rsid w:val="00F9713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42591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13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2591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1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2591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71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5A781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1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A781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1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A781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1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A781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1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A781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1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A781D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971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9713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F9713E"/>
    <w:rPr>
      <w:rFonts w:asciiTheme="majorHAnsi" w:eastAsiaTheme="majorEastAsia" w:hAnsiTheme="majorHAnsi" w:cstheme="majorBidi"/>
      <w:color w:val="425915" w:themeColor="accent6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9713E"/>
    <w:rPr>
      <w:rFonts w:asciiTheme="majorHAnsi" w:eastAsiaTheme="majorEastAsia" w:hAnsiTheme="majorHAnsi" w:cstheme="majorBidi"/>
      <w:color w:val="425915" w:themeColor="accent6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9713E"/>
    <w:rPr>
      <w:rFonts w:asciiTheme="majorHAnsi" w:eastAsiaTheme="majorEastAsia" w:hAnsiTheme="majorHAnsi" w:cstheme="majorBidi"/>
      <w:color w:val="425915" w:themeColor="accent6" w:themeShade="BF"/>
      <w:sz w:val="24"/>
      <w:szCs w:val="24"/>
    </w:rPr>
  </w:style>
  <w:style w:type="paragraph" w:styleId="ListNumber">
    <w:name w:val="List Number"/>
    <w:basedOn w:val="Normal"/>
    <w:uiPriority w:val="12"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20"/>
    <w:qFormat/>
    <w:rsid w:val="00F9713E"/>
    <w:rPr>
      <w:i/>
      <w:iCs/>
      <w:color w:val="5A781D" w:themeColor="accent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13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9713E"/>
    <w:rPr>
      <w:rFonts w:asciiTheme="majorHAnsi" w:eastAsiaTheme="majorEastAsia" w:hAnsiTheme="majorHAnsi" w:cstheme="majorBidi"/>
      <w:sz w:val="30"/>
      <w:szCs w:val="30"/>
    </w:rPr>
  </w:style>
  <w:style w:type="character" w:styleId="BookTitle">
    <w:name w:val="Book Title"/>
    <w:basedOn w:val="DefaultParagraphFont"/>
    <w:uiPriority w:val="33"/>
    <w:qFormat/>
    <w:rsid w:val="00F9713E"/>
    <w:rPr>
      <w:b/>
      <w:bCs/>
      <w:caps w:val="0"/>
      <w:smallCaps/>
      <w:spacing w:val="7"/>
      <w:sz w:val="21"/>
      <w:szCs w:val="21"/>
    </w:rPr>
  </w:style>
  <w:style w:type="character" w:styleId="IntenseReference">
    <w:name w:val="Intense Reference"/>
    <w:basedOn w:val="DefaultParagraphFont"/>
    <w:uiPriority w:val="32"/>
    <w:qFormat/>
    <w:rsid w:val="00F9713E"/>
    <w:rPr>
      <w:b/>
      <w:bCs/>
      <w:smallCaps/>
      <w:color w:val="5A781D" w:themeColor="accent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13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5A781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13E"/>
    <w:rPr>
      <w:rFonts w:asciiTheme="majorHAnsi" w:eastAsiaTheme="majorEastAsia" w:hAnsiTheme="majorHAnsi" w:cstheme="majorBidi"/>
      <w:i/>
      <w:iCs/>
      <w:color w:val="5A781D" w:themeColor="accent6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9713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9713E"/>
    <w:rPr>
      <w:i/>
      <w:iCs/>
      <w:color w:val="262626" w:themeColor="text1" w:themeTint="D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713E"/>
    <w:pPr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F9713E"/>
    <w:rPr>
      <w:rFonts w:asciiTheme="majorHAnsi" w:eastAsiaTheme="majorEastAsia" w:hAnsiTheme="majorHAnsi" w:cstheme="majorBidi"/>
      <w:b/>
      <w:bCs/>
      <w:i/>
      <w:iCs/>
      <w:color w:val="5A781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13E"/>
    <w:rPr>
      <w:rFonts w:asciiTheme="majorHAnsi" w:eastAsiaTheme="majorEastAsia" w:hAnsiTheme="majorHAnsi" w:cstheme="majorBidi"/>
      <w:i/>
      <w:iCs/>
      <w:color w:val="5A781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713E"/>
    <w:pPr>
      <w:spacing w:line="240" w:lineRule="auto"/>
    </w:pPr>
    <w:rPr>
      <w:b/>
      <w:bCs/>
      <w:smallCaps/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9713E"/>
    <w:rPr>
      <w:rFonts w:asciiTheme="majorHAnsi" w:eastAsiaTheme="majorEastAsia" w:hAnsiTheme="majorHAnsi" w:cstheme="majorBidi"/>
      <w:color w:val="5A781D" w:themeColor="accent6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37192"/>
    <w:rPr>
      <w:color w:val="886288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7192"/>
    <w:rPr>
      <w:color w:val="806C0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13E"/>
    <w:rPr>
      <w:rFonts w:asciiTheme="majorHAnsi" w:eastAsiaTheme="majorEastAsia" w:hAnsiTheme="majorHAnsi" w:cstheme="majorBidi"/>
      <w:i/>
      <w:iCs/>
      <w:color w:val="5A781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13E"/>
    <w:rPr>
      <w:rFonts w:asciiTheme="majorHAnsi" w:eastAsiaTheme="majorEastAsia" w:hAnsiTheme="majorHAnsi" w:cstheme="majorBidi"/>
      <w:color w:val="5A781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13E"/>
    <w:rPr>
      <w:rFonts w:asciiTheme="majorHAnsi" w:eastAsiaTheme="majorEastAsia" w:hAnsiTheme="majorHAnsi" w:cstheme="majorBidi"/>
      <w:b/>
      <w:bCs/>
      <w:color w:val="5A781D" w:themeColor="accent6"/>
    </w:rPr>
  </w:style>
  <w:style w:type="character" w:styleId="Strong">
    <w:name w:val="Strong"/>
    <w:basedOn w:val="DefaultParagraphFont"/>
    <w:uiPriority w:val="22"/>
    <w:qFormat/>
    <w:rsid w:val="00F9713E"/>
    <w:rPr>
      <w:b/>
      <w:bCs/>
    </w:rPr>
  </w:style>
  <w:style w:type="paragraph" w:styleId="NoSpacing">
    <w:name w:val="No Spacing"/>
    <w:uiPriority w:val="1"/>
    <w:qFormat/>
    <w:rsid w:val="00F9713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9713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9713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9713E"/>
    <w:rPr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Ivan-CV.docx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wnloads\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1EC9DC269074B72976094774AC33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10125-8832-4D8E-B697-5AFFACE950E9}"/>
      </w:docPartPr>
      <w:docPartBody>
        <w:p w:rsidR="00C3753B" w:rsidRDefault="009F08AA">
          <w:pPr>
            <w:pStyle w:val="81EC9DC269074B72976094774AC33E90"/>
          </w:pPr>
          <w:r w:rsidRPr="00D85CA4">
            <w:t>Objective</w:t>
          </w:r>
        </w:p>
      </w:docPartBody>
    </w:docPart>
    <w:docPart>
      <w:docPartPr>
        <w:name w:val="B1786BFBC4164E56809465F002920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ED8DD-803F-414D-88F2-522ACCE10E81}"/>
      </w:docPartPr>
      <w:docPartBody>
        <w:p w:rsidR="00C3753B" w:rsidRDefault="009F08AA">
          <w:pPr>
            <w:pStyle w:val="B1786BFBC4164E56809465F0029207D8"/>
          </w:pPr>
          <w:r w:rsidRPr="00565B06">
            <w:t>Education</w:t>
          </w:r>
        </w:p>
      </w:docPartBody>
    </w:docPart>
    <w:docPart>
      <w:docPartPr>
        <w:name w:val="CA1C7959ABE64C14BF0773A3B1DB4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BAF85-201D-4411-B6E8-5066D47DB916}"/>
      </w:docPartPr>
      <w:docPartBody>
        <w:p w:rsidR="00C3753B" w:rsidRDefault="009F08AA">
          <w:pPr>
            <w:pStyle w:val="CA1C7959ABE64C14BF0773A3B1DB4916"/>
          </w:pPr>
          <w:r w:rsidRPr="00565B06">
            <w:t>Skills</w:t>
          </w:r>
        </w:p>
      </w:docPartBody>
    </w:docPart>
    <w:docPart>
      <w:docPartPr>
        <w:name w:val="D89A1E3A4AD34E60AA181F57F055E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05EDF-8734-4283-B46A-06CBEED1CE22}"/>
      </w:docPartPr>
      <w:docPartBody>
        <w:p w:rsidR="00000000" w:rsidRDefault="00F91AF5" w:rsidP="00F91AF5">
          <w:pPr>
            <w:pStyle w:val="D89A1E3A4AD34E60AA181F57F055EBF0"/>
          </w:pPr>
          <w:r w:rsidRPr="009D0878">
            <w:t>Address</w:t>
          </w:r>
        </w:p>
      </w:docPartBody>
    </w:docPart>
    <w:docPart>
      <w:docPartPr>
        <w:name w:val="1622E4E62F134E729C6A53D843069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C7405-B090-48D6-81A4-44397F4EC401}"/>
      </w:docPartPr>
      <w:docPartBody>
        <w:p w:rsidR="00000000" w:rsidRDefault="00F91AF5" w:rsidP="00F91AF5">
          <w:pPr>
            <w:pStyle w:val="1622E4E62F134E729C6A53D8430695DB"/>
          </w:pPr>
          <w:r w:rsidRPr="009D0878">
            <w:t>Phone</w:t>
          </w:r>
        </w:p>
      </w:docPartBody>
    </w:docPart>
    <w:docPart>
      <w:docPartPr>
        <w:name w:val="F06B262E783949368C94C85D343C3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4FBEF-DF43-4328-9C69-3B4F3095AA0A}"/>
      </w:docPartPr>
      <w:docPartBody>
        <w:p w:rsidR="00000000" w:rsidRDefault="00F91AF5" w:rsidP="00F91AF5">
          <w:pPr>
            <w:pStyle w:val="F06B262E783949368C94C85D343C39D3"/>
          </w:pPr>
          <w:r w:rsidRPr="009D0878">
            <w:t>Email</w:t>
          </w:r>
        </w:p>
      </w:docPartBody>
    </w:docPart>
    <w:docPart>
      <w:docPartPr>
        <w:name w:val="6D867FA8B4B64CF7A83687619AD0F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362AB-AEA5-4DD6-ACA0-406D0B4C3B90}"/>
      </w:docPartPr>
      <w:docPartBody>
        <w:p w:rsidR="00000000" w:rsidRDefault="00F91AF5" w:rsidP="00F91AF5">
          <w:pPr>
            <w:pStyle w:val="6D867FA8B4B64CF7A83687619AD0F5EC"/>
          </w:pPr>
          <w:r w:rsidRPr="009D0878">
            <w:t>LinkedIn 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8AA"/>
    <w:rsid w:val="001E2621"/>
    <w:rsid w:val="002640C2"/>
    <w:rsid w:val="0029477C"/>
    <w:rsid w:val="003C1C75"/>
    <w:rsid w:val="00941D19"/>
    <w:rsid w:val="009B3F71"/>
    <w:rsid w:val="009F08AA"/>
    <w:rsid w:val="00C3753B"/>
    <w:rsid w:val="00DA416D"/>
    <w:rsid w:val="00F9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D616F2646F4A0DA3CD81FEB235BE42">
    <w:name w:val="E9D616F2646F4A0DA3CD81FEB235BE42"/>
  </w:style>
  <w:style w:type="paragraph" w:customStyle="1" w:styleId="930BFD294F534DC0836E1698A1FB2F6E">
    <w:name w:val="930BFD294F534DC0836E1698A1FB2F6E"/>
  </w:style>
  <w:style w:type="paragraph" w:customStyle="1" w:styleId="B98B7423BEEE4BD192B103E27A04B8B9">
    <w:name w:val="B98B7423BEEE4BD192B103E27A04B8B9"/>
  </w:style>
  <w:style w:type="paragraph" w:customStyle="1" w:styleId="F5377889F95C4643A9B0E4DC08C55C57">
    <w:name w:val="F5377889F95C4643A9B0E4DC08C55C57"/>
  </w:style>
  <w:style w:type="paragraph" w:customStyle="1" w:styleId="5132A598CF2B447BB6229263D301707E">
    <w:name w:val="5132A598CF2B447BB6229263D301707E"/>
  </w:style>
  <w:style w:type="paragraph" w:customStyle="1" w:styleId="90863FBDF99248CD9DBF5D8AFE8BAA95">
    <w:name w:val="90863FBDF99248CD9DBF5D8AFE8BAA95"/>
  </w:style>
  <w:style w:type="paragraph" w:customStyle="1" w:styleId="F0EEBD234234478198FE149CDD14D466">
    <w:name w:val="F0EEBD234234478198FE149CDD14D466"/>
  </w:style>
  <w:style w:type="paragraph" w:customStyle="1" w:styleId="81EC9DC269074B72976094774AC33E90">
    <w:name w:val="81EC9DC269074B72976094774AC33E90"/>
  </w:style>
  <w:style w:type="paragraph" w:customStyle="1" w:styleId="23E9F61FA67C4958897BB9DAD4FD44AB">
    <w:name w:val="23E9F61FA67C4958897BB9DAD4FD44AB"/>
  </w:style>
  <w:style w:type="paragraph" w:customStyle="1" w:styleId="B1786BFBC4164E56809465F0029207D8">
    <w:name w:val="B1786BFBC4164E56809465F0029207D8"/>
  </w:style>
  <w:style w:type="paragraph" w:customStyle="1" w:styleId="70C054ADA87140858A48D0B9F8EF5F3F">
    <w:name w:val="70C054ADA87140858A48D0B9F8EF5F3F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71F1E44A86164BD68A9629A970109019">
    <w:name w:val="71F1E44A86164BD68A9629A970109019"/>
  </w:style>
  <w:style w:type="paragraph" w:customStyle="1" w:styleId="09721D8A86294D4D86D9CB2ECF46B517">
    <w:name w:val="09721D8A86294D4D86D9CB2ECF46B517"/>
  </w:style>
  <w:style w:type="paragraph" w:customStyle="1" w:styleId="471928C3C8674100923FA1AF7328C32C">
    <w:name w:val="471928C3C8674100923FA1AF7328C32C"/>
  </w:style>
  <w:style w:type="paragraph" w:customStyle="1" w:styleId="32567E6773AA4C27B6ADAFD11D4B8483">
    <w:name w:val="32567E6773AA4C27B6ADAFD11D4B8483"/>
  </w:style>
  <w:style w:type="paragraph" w:customStyle="1" w:styleId="54B32D11C7494B9BBF1A5975BB1B786C">
    <w:name w:val="54B32D11C7494B9BBF1A5975BB1B786C"/>
  </w:style>
  <w:style w:type="paragraph" w:customStyle="1" w:styleId="A4700FF9599B47C48C020ACE68692047">
    <w:name w:val="A4700FF9599B47C48C020ACE68692047"/>
  </w:style>
  <w:style w:type="paragraph" w:customStyle="1" w:styleId="FD3EDB79709D4704B62F0552D35E3741">
    <w:name w:val="FD3EDB79709D4704B62F0552D35E3741"/>
  </w:style>
  <w:style w:type="paragraph" w:customStyle="1" w:styleId="7581F010496F4FD1A1351CEA43708EE5">
    <w:name w:val="7581F010496F4FD1A1351CEA43708EE5"/>
  </w:style>
  <w:style w:type="paragraph" w:customStyle="1" w:styleId="A6BFD23B95AC4BEB8CC39344621069A8">
    <w:name w:val="A6BFD23B95AC4BEB8CC39344621069A8"/>
  </w:style>
  <w:style w:type="paragraph" w:customStyle="1" w:styleId="2E608F0616224AF5AD93B384BDADF766">
    <w:name w:val="2E608F0616224AF5AD93B384BDADF766"/>
  </w:style>
  <w:style w:type="paragraph" w:customStyle="1" w:styleId="5ABEE831826D44BF96EEBED282E78898">
    <w:name w:val="5ABEE831826D44BF96EEBED282E78898"/>
  </w:style>
  <w:style w:type="paragraph" w:customStyle="1" w:styleId="763BE6D0FFFF4BD897241E256B055B65">
    <w:name w:val="763BE6D0FFFF4BD897241E256B055B65"/>
  </w:style>
  <w:style w:type="paragraph" w:customStyle="1" w:styleId="F9E7A7EB84DA4158987E39CE29566F56">
    <w:name w:val="F9E7A7EB84DA4158987E39CE29566F56"/>
  </w:style>
  <w:style w:type="paragraph" w:customStyle="1" w:styleId="74A962A49F8D4C15B8F1B468BBC36812">
    <w:name w:val="74A962A49F8D4C15B8F1B468BBC36812"/>
  </w:style>
  <w:style w:type="paragraph" w:customStyle="1" w:styleId="6F26DB4E79CE4353B9C0E2B194135720">
    <w:name w:val="6F26DB4E79CE4353B9C0E2B194135720"/>
  </w:style>
  <w:style w:type="paragraph" w:customStyle="1" w:styleId="820E4384C6D0485F975E2FA50C6341DF">
    <w:name w:val="820E4384C6D0485F975E2FA50C6341DF"/>
  </w:style>
  <w:style w:type="paragraph" w:customStyle="1" w:styleId="9712E48AB5EE4E2DB83AE2AD65528AE6">
    <w:name w:val="9712E48AB5EE4E2DB83AE2AD65528AE6"/>
  </w:style>
  <w:style w:type="paragraph" w:customStyle="1" w:styleId="D168742BC0134DB9ABB86752EC60EE1C">
    <w:name w:val="D168742BC0134DB9ABB86752EC60EE1C"/>
  </w:style>
  <w:style w:type="paragraph" w:customStyle="1" w:styleId="D9767BEC72A44236A832C70AF1B5CF73">
    <w:name w:val="D9767BEC72A44236A832C70AF1B5CF73"/>
  </w:style>
  <w:style w:type="paragraph" w:customStyle="1" w:styleId="5313F536AF884A939D1B6387C01C14D3">
    <w:name w:val="5313F536AF884A939D1B6387C01C14D3"/>
  </w:style>
  <w:style w:type="paragraph" w:customStyle="1" w:styleId="CA1C7959ABE64C14BF0773A3B1DB4916">
    <w:name w:val="CA1C7959ABE64C14BF0773A3B1DB4916"/>
  </w:style>
  <w:style w:type="paragraph" w:customStyle="1" w:styleId="6F12B0A34F0B4CA0A788B467A6834E3A">
    <w:name w:val="6F12B0A34F0B4CA0A788B467A6834E3A"/>
  </w:style>
  <w:style w:type="paragraph" w:customStyle="1" w:styleId="968B7D0FEECE457CB0355CCD888A2ABD">
    <w:name w:val="968B7D0FEECE457CB0355CCD888A2ABD"/>
  </w:style>
  <w:style w:type="paragraph" w:customStyle="1" w:styleId="9B1464E81F114011BDA952728A696073">
    <w:name w:val="9B1464E81F114011BDA952728A696073"/>
  </w:style>
  <w:style w:type="paragraph" w:customStyle="1" w:styleId="4359773AD0914615BEDAD487C9ADFA32">
    <w:name w:val="4359773AD0914615BEDAD487C9ADFA32"/>
  </w:style>
  <w:style w:type="paragraph" w:customStyle="1" w:styleId="34E74277DEA245E6A99C87D82EB70FF9">
    <w:name w:val="34E74277DEA245E6A99C87D82EB70FF9"/>
  </w:style>
  <w:style w:type="paragraph" w:customStyle="1" w:styleId="290180410CA840BFA04F7BBB665746CF">
    <w:name w:val="290180410CA840BFA04F7BBB665746CF"/>
  </w:style>
  <w:style w:type="paragraph" w:customStyle="1" w:styleId="829AC2654A324752BCB51826DB30A155">
    <w:name w:val="829AC2654A324752BCB51826DB30A155"/>
  </w:style>
  <w:style w:type="paragraph" w:customStyle="1" w:styleId="D89A1E3A4AD34E60AA181F57F055EBF0">
    <w:name w:val="D89A1E3A4AD34E60AA181F57F055EBF0"/>
    <w:rsid w:val="00F91AF5"/>
  </w:style>
  <w:style w:type="paragraph" w:customStyle="1" w:styleId="1622E4E62F134E729C6A53D8430695DB">
    <w:name w:val="1622E4E62F134E729C6A53D8430695DB"/>
    <w:rsid w:val="00F91AF5"/>
  </w:style>
  <w:style w:type="paragraph" w:customStyle="1" w:styleId="F06B262E783949368C94C85D343C39D3">
    <w:name w:val="F06B262E783949368C94C85D343C39D3"/>
    <w:rsid w:val="00F91AF5"/>
  </w:style>
  <w:style w:type="paragraph" w:customStyle="1" w:styleId="6D867FA8B4B64CF7A83687619AD0F5EC">
    <w:name w:val="6D867FA8B4B64CF7A83687619AD0F5EC"/>
    <w:rsid w:val="00F91A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Repiska 25 Zarkovo</CompanyAddress>
  <CompanyPhone>+381644418792</CompanyPhone>
  <CompanyFax/>
  <CompanyEmail>radisav80@yahoo.com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</Template>
  <TotalTime>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www.linkedin.com/in/ivan2102</cp:keywords>
  <dc:description/>
  <cp:lastModifiedBy/>
  <cp:revision>1</cp:revision>
  <dcterms:created xsi:type="dcterms:W3CDTF">2021-12-10T16:29:00Z</dcterms:created>
  <dcterms:modified xsi:type="dcterms:W3CDTF">2024-11-06T23:00:00Z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